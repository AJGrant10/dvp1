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45AEBA5063684331B0A2AE321B189D4B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344"/>
            <w:gridCol w:w="1058"/>
          </w:tblGrid>
          <w:tr w:rsidR="00002192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002192" w:rsidRDefault="008341F0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9BF1FADCAF5449D3ABCAB486C11F6A23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986B33">
                      <w:rPr>
                        <w:b w:val="0"/>
                        <w:bCs/>
                      </w:rPr>
                      <w:t>Andrew Grant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002192" w:rsidRDefault="005575BF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  <w:lang w:eastAsia="ja-JP"/>
                  </w:rPr>
                  <mc:AlternateContent>
                    <mc:Choice Requires="wps">
                      <w:drawing>
                        <wp:inline distT="0" distB="0" distL="0" distR="0" wp14:editId="466890A3">
                          <wp:extent cx="548640" cy="640080"/>
                          <wp:effectExtent l="0" t="0" r="22860" b="2667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6BCC3739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" fillcolor="#c00000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002192" w:rsidTr="006C7404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000000" w:themeFill="text1"/>
                <w:vAlign w:val="center"/>
              </w:tcPr>
              <w:p w:rsidR="00002192" w:rsidRDefault="00002192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002192" w:rsidRDefault="00002192">
                <w:pPr>
                  <w:pStyle w:val="NoSpacing"/>
                </w:pPr>
              </w:p>
            </w:tc>
          </w:tr>
          <w:tr w:rsidR="00002192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002192" w:rsidRDefault="008341F0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000000" w:themeColor="tex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C0DB0DEBDAA64DC5B293345A3DDE2F58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6C7404" w:rsidRPr="004F12A4">
                      <w:rPr>
                        <w:color w:val="000000" w:themeColor="text1"/>
                        <w:sz w:val="18"/>
                        <w:szCs w:val="18"/>
                      </w:rPr>
                      <w:t>843 412-7969</w:t>
                    </w:r>
                  </w:sdtContent>
                </w:sdt>
                <w:r w:rsidR="005575BF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5575BF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000000" w:themeColor="tex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3F7527EFD3E44334A44B4D0004E92945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6C7404" w:rsidRPr="004F12A4">
                      <w:rPr>
                        <w:color w:val="000000" w:themeColor="text1"/>
                        <w:sz w:val="18"/>
                        <w:szCs w:val="18"/>
                      </w:rPr>
                      <w:t>8th.turtle@gmail.com</w:t>
                    </w:r>
                  </w:sdtContent>
                </w:sdt>
                <w:r w:rsidR="005575BF">
                  <w:rPr>
                    <w:color w:val="93A299" w:themeColor="accent1"/>
                    <w:sz w:val="18"/>
                    <w:szCs w:val="18"/>
                  </w:rPr>
                  <w:t xml:space="preserve">   ▪  </w:t>
                </w:r>
                <w:r w:rsidR="005575BF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000000" w:themeColor="text1"/>
                      <w:sz w:val="18"/>
                      <w:szCs w:val="18"/>
                    </w:rPr>
                    <w:id w:val="1863781786"/>
                    <w:placeholder>
                      <w:docPart w:val="ED374E61BD954C348632CEF6287032D5"/>
                    </w:placeholder>
                    <w:text/>
                  </w:sdtPr>
                  <w:sdtEndPr/>
                  <w:sdtContent>
                    <w:r w:rsidR="003C5F1C">
                      <w:rPr>
                        <w:color w:val="000000" w:themeColor="text1"/>
                        <w:sz w:val="18"/>
                        <w:szCs w:val="18"/>
                      </w:rPr>
                      <w:t>9092 Maple Grove Dr</w:t>
                    </w:r>
                    <w:r w:rsidR="00B86310">
                      <w:rPr>
                        <w:color w:val="000000" w:themeColor="text1"/>
                        <w:sz w:val="18"/>
                        <w:szCs w:val="18"/>
                      </w:rPr>
                      <w:t xml:space="preserve"> Summerville SC 29485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002192" w:rsidRDefault="00002192">
                <w:pPr>
                  <w:pStyle w:val="NoSpacing"/>
                </w:pPr>
              </w:p>
            </w:tc>
          </w:tr>
        </w:tbl>
        <w:p w:rsidR="00867A8B" w:rsidRDefault="00867A8B" w:rsidP="00867A8B">
          <w:pPr>
            <w:rPr>
              <w:b/>
              <w:bCs/>
            </w:rPr>
          </w:pPr>
        </w:p>
        <w:p w:rsidR="00002192" w:rsidRPr="00867A8B" w:rsidRDefault="008341F0" w:rsidP="00867A8B">
          <w:pPr>
            <w:rPr>
              <w:b/>
              <w:bCs/>
            </w:rPr>
          </w:pPr>
        </w:p>
      </w:sdtContent>
    </w:sdt>
    <w:p w:rsidR="00C62807" w:rsidRPr="00C62807" w:rsidRDefault="00C62807">
      <w:pPr>
        <w:rPr>
          <w:b/>
        </w:rPr>
      </w:pPr>
      <w:r>
        <w:rPr>
          <w:b/>
        </w:rPr>
        <w:t>Summary</w:t>
      </w:r>
    </w:p>
    <w:p w:rsidR="00002192" w:rsidRDefault="00867A8B">
      <w:r>
        <w:t>Exceptional strength in task completi</w:t>
      </w:r>
      <w:r w:rsidR="00267439">
        <w:t xml:space="preserve">on. </w:t>
      </w:r>
      <w:r w:rsidR="00986B33">
        <w:t>Comfortable</w:t>
      </w:r>
      <w:r w:rsidR="00C62807">
        <w:t xml:space="preserve"> working with teams whose individual task create a single goal. </w:t>
      </w:r>
      <w:r>
        <w:t xml:space="preserve">Over </w:t>
      </w:r>
      <w:r w:rsidR="00267439">
        <w:t>4</w:t>
      </w:r>
      <w:r>
        <w:t xml:space="preserve"> years of service in the Army National Guard. Proactive mindset</w:t>
      </w:r>
      <w:r w:rsidR="00C62807">
        <w:t xml:space="preserve"> has the talent to ensure safety continuity and quality</w:t>
      </w:r>
      <w:r>
        <w:t>.</w:t>
      </w:r>
    </w:p>
    <w:p w:rsidR="00D05DD0" w:rsidRDefault="00D05DD0" w:rsidP="00D05DD0">
      <w:pPr>
        <w:pStyle w:val="SectionHeading"/>
      </w:pPr>
      <w:r>
        <w:t>Skills</w:t>
      </w:r>
    </w:p>
    <w:p w:rsidR="00D05DD0" w:rsidRPr="00D05DD0" w:rsidRDefault="00D05DD0" w:rsidP="00D05DD0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Knowledge of Construction Processes</w:t>
      </w:r>
    </w:p>
    <w:p w:rsidR="00D05DD0" w:rsidRPr="00D05DD0" w:rsidRDefault="00D05DD0" w:rsidP="00D05DD0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  <w:szCs w:val="21"/>
        </w:rPr>
      </w:pPr>
      <w:r w:rsidRPr="00D05DD0">
        <w:rPr>
          <w:color w:val="40382D" w:themeColor="text2" w:themeShade="BF"/>
          <w:szCs w:val="21"/>
        </w:rPr>
        <w:t>Logistics planning</w:t>
      </w:r>
    </w:p>
    <w:p w:rsidR="00D05DD0" w:rsidRPr="00267439" w:rsidRDefault="00D05DD0" w:rsidP="00267439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  <w:szCs w:val="21"/>
        </w:rPr>
      </w:pPr>
      <w:r w:rsidRPr="00D05DD0">
        <w:rPr>
          <w:color w:val="40382D" w:themeColor="text2" w:themeShade="BF"/>
          <w:szCs w:val="21"/>
        </w:rPr>
        <w:t>Team leadership</w:t>
      </w:r>
    </w:p>
    <w:p w:rsidR="00D05DD0" w:rsidRPr="00D05DD0" w:rsidRDefault="00D05DD0" w:rsidP="00D05DD0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eastAsia="Times New Roman" w:cs="Arial"/>
          <w:color w:val="58585F"/>
          <w:szCs w:val="21"/>
        </w:rPr>
      </w:pPr>
      <w:r w:rsidRPr="00D05DD0">
        <w:rPr>
          <w:rFonts w:eastAsia="Times New Roman" w:cs="Arial"/>
          <w:color w:val="58585F"/>
          <w:szCs w:val="21"/>
        </w:rPr>
        <w:t>Troubleshooting</w:t>
      </w:r>
    </w:p>
    <w:p w:rsidR="00D05DD0" w:rsidRPr="00D05DD0" w:rsidRDefault="00267439" w:rsidP="00D05DD0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eastAsia="Times New Roman" w:cs="Arial"/>
          <w:color w:val="58585F"/>
          <w:szCs w:val="21"/>
        </w:rPr>
      </w:pPr>
      <w:r>
        <w:rPr>
          <w:rFonts w:eastAsia="Times New Roman" w:cs="Arial"/>
          <w:color w:val="58585F"/>
          <w:szCs w:val="21"/>
        </w:rPr>
        <w:t>MS Office (Word and Excel)</w:t>
      </w:r>
    </w:p>
    <w:p w:rsidR="00D05DD0" w:rsidRPr="00D05DD0" w:rsidRDefault="00D05DD0" w:rsidP="00D05DD0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szCs w:val="21"/>
        </w:rPr>
      </w:pPr>
      <w:r w:rsidRPr="00D05DD0">
        <w:rPr>
          <w:rFonts w:eastAsia="Times New Roman" w:cs="Times New Roman"/>
          <w:szCs w:val="21"/>
        </w:rPr>
        <w:t xml:space="preserve"> Hand and power tools</w:t>
      </w:r>
    </w:p>
    <w:p w:rsidR="00D05DD0" w:rsidRPr="00D05DD0" w:rsidRDefault="00D05DD0" w:rsidP="00D05DD0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szCs w:val="21"/>
        </w:rPr>
      </w:pPr>
      <w:r w:rsidRPr="00D05DD0">
        <w:rPr>
          <w:rFonts w:eastAsia="Times New Roman" w:cs="Times New Roman"/>
          <w:szCs w:val="21"/>
        </w:rPr>
        <w:t xml:space="preserve"> Detail-oriented</w:t>
      </w:r>
    </w:p>
    <w:p w:rsidR="00D05DD0" w:rsidRPr="00C62807" w:rsidRDefault="00D05DD0" w:rsidP="00D05DD0">
      <w:pPr>
        <w:pStyle w:val="ListParagraph"/>
        <w:numPr>
          <w:ilvl w:val="0"/>
          <w:numId w:val="6"/>
        </w:numPr>
        <w:rPr>
          <w:szCs w:val="21"/>
        </w:rPr>
      </w:pPr>
      <w:r w:rsidRPr="00D05DD0">
        <w:rPr>
          <w:rFonts w:eastAsia="Times New Roman" w:cs="Times New Roman"/>
          <w:szCs w:val="21"/>
        </w:rPr>
        <w:t xml:space="preserve"> </w:t>
      </w:r>
      <w:r>
        <w:rPr>
          <w:rFonts w:eastAsia="Times New Roman" w:cs="Times New Roman"/>
          <w:szCs w:val="21"/>
        </w:rPr>
        <w:t>Lift</w:t>
      </w:r>
      <w:r w:rsidRPr="00D05DD0">
        <w:rPr>
          <w:rFonts w:eastAsia="Times New Roman" w:cs="Times New Roman"/>
          <w:szCs w:val="21"/>
        </w:rPr>
        <w:t> 75 pounds</w:t>
      </w:r>
    </w:p>
    <w:p w:rsidR="00C62807" w:rsidRPr="00D05DD0" w:rsidRDefault="00C62807" w:rsidP="00D05DD0">
      <w:pPr>
        <w:pStyle w:val="ListParagraph"/>
        <w:numPr>
          <w:ilvl w:val="0"/>
          <w:numId w:val="6"/>
        </w:numPr>
        <w:rPr>
          <w:szCs w:val="21"/>
        </w:rPr>
      </w:pPr>
      <w:r>
        <w:rPr>
          <w:rFonts w:eastAsia="Times New Roman" w:cs="Times New Roman"/>
          <w:szCs w:val="21"/>
        </w:rPr>
        <w:t>Blueprint reading</w:t>
      </w:r>
    </w:p>
    <w:p w:rsidR="00002192" w:rsidRDefault="005575BF">
      <w:pPr>
        <w:pStyle w:val="SectionHeading"/>
      </w:pPr>
      <w:r>
        <w:t>Experience</w:t>
      </w:r>
    </w:p>
    <w:p w:rsidR="00002192" w:rsidRPr="004F12A4" w:rsidRDefault="00867A8B">
      <w:pPr>
        <w:pStyle w:val="Subsection"/>
        <w:rPr>
          <w:b/>
          <w:vanish/>
          <w:color w:val="auto"/>
          <w:specVanish/>
        </w:rPr>
      </w:pPr>
      <w:r w:rsidRPr="004F12A4">
        <w:rPr>
          <w:b/>
          <w:color w:val="auto"/>
        </w:rPr>
        <w:t>Carpenter</w:t>
      </w:r>
      <w:r w:rsidRPr="004F12A4">
        <w:rPr>
          <w:b/>
        </w:rPr>
        <w:t xml:space="preserve"> </w:t>
      </w:r>
      <w:r w:rsidRPr="004F12A4">
        <w:rPr>
          <w:b/>
          <w:color w:val="auto"/>
        </w:rPr>
        <w:t>Assistant</w:t>
      </w:r>
    </w:p>
    <w:p w:rsidR="00002192" w:rsidRPr="004F12A4" w:rsidRDefault="005575BF">
      <w:pPr>
        <w:pStyle w:val="NoSpacing"/>
        <w:rPr>
          <w:b/>
        </w:rPr>
      </w:pPr>
      <w:r w:rsidRPr="004F12A4">
        <w:rPr>
          <w:rFonts w:asciiTheme="majorHAnsi" w:eastAsiaTheme="majorEastAsia" w:hAnsiTheme="majorHAnsi" w:cstheme="majorBidi"/>
          <w:b/>
          <w:spacing w:val="24"/>
        </w:rPr>
        <w:t xml:space="preserve"> </w:t>
      </w:r>
      <w:r w:rsidRPr="004F12A4">
        <w:rPr>
          <w:rFonts w:asciiTheme="majorHAnsi" w:eastAsiaTheme="majorEastAsia" w:hAnsiTheme="majorHAnsi" w:cstheme="majorBidi"/>
          <w:b/>
          <w:color w:val="93A299" w:themeColor="accent1"/>
          <w:spacing w:val="24"/>
        </w:rPr>
        <w:t>▪</w:t>
      </w:r>
      <w:r w:rsidRPr="004F12A4">
        <w:rPr>
          <w:rFonts w:asciiTheme="majorHAnsi" w:eastAsiaTheme="majorEastAsia" w:hAnsiTheme="majorHAnsi" w:cstheme="majorBidi"/>
          <w:b/>
          <w:spacing w:val="24"/>
        </w:rPr>
        <w:t xml:space="preserve"> </w:t>
      </w:r>
      <w:r w:rsidR="00267439">
        <w:rPr>
          <w:b/>
        </w:rPr>
        <w:t>04/2016</w:t>
      </w:r>
      <w:r w:rsidRPr="004F12A4">
        <w:rPr>
          <w:b/>
        </w:rPr>
        <w:t xml:space="preserve"> </w:t>
      </w:r>
      <w:r w:rsidR="00E4697A" w:rsidRPr="004F12A4">
        <w:rPr>
          <w:b/>
        </w:rPr>
        <w:t>–</w:t>
      </w:r>
      <w:r w:rsidRPr="004F12A4">
        <w:rPr>
          <w:b/>
        </w:rPr>
        <w:t xml:space="preserve"> </w:t>
      </w:r>
      <w:r w:rsidR="00E4697A" w:rsidRPr="004F12A4">
        <w:rPr>
          <w:b/>
        </w:rPr>
        <w:t>07/2017</w:t>
      </w:r>
    </w:p>
    <w:p w:rsidR="004F12A4" w:rsidRPr="00D05DD0" w:rsidRDefault="00C62807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>Thomas Construction</w:t>
      </w:r>
      <w:r w:rsidR="005575BF">
        <w:rPr>
          <w:color w:val="564B3C" w:themeColor="text2"/>
          <w:spacing w:val="24"/>
        </w:rPr>
        <w:t xml:space="preserve"> </w:t>
      </w:r>
      <w:r w:rsidR="005575BF"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▪ </w:t>
      </w:r>
      <w:r w:rsidR="00FC26A7">
        <w:rPr>
          <w:color w:val="564B3C" w:themeColor="text2"/>
        </w:rPr>
        <w:t>Mount Pleasant, SC</w:t>
      </w:r>
    </w:p>
    <w:p w:rsidR="00D05DD0" w:rsidRPr="00D05DD0" w:rsidRDefault="00D05DD0" w:rsidP="00D05DD0">
      <w:pPr>
        <w:numPr>
          <w:ilvl w:val="0"/>
          <w:numId w:val="8"/>
        </w:numPr>
        <w:shd w:val="clear" w:color="auto" w:fill="FFFFFF"/>
        <w:spacing w:after="75" w:line="240" w:lineRule="auto"/>
        <w:ind w:left="255"/>
        <w:rPr>
          <w:rFonts w:ascii="Arial" w:eastAsia="Times New Roman" w:hAnsi="Arial" w:cs="Arial"/>
          <w:color w:val="58585F"/>
          <w:szCs w:val="21"/>
        </w:rPr>
      </w:pPr>
      <w:r w:rsidRPr="00D05DD0">
        <w:rPr>
          <w:rFonts w:ascii="Arial" w:eastAsia="Times New Roman" w:hAnsi="Arial" w:cs="Arial"/>
          <w:color w:val="58585F"/>
          <w:szCs w:val="21"/>
        </w:rPr>
        <w:t>Prepared and cleaned construction sites by removing debris.</w:t>
      </w:r>
    </w:p>
    <w:p w:rsidR="00D05DD0" w:rsidRPr="00D05DD0" w:rsidRDefault="00D05DD0" w:rsidP="00D05DD0">
      <w:pPr>
        <w:numPr>
          <w:ilvl w:val="0"/>
          <w:numId w:val="8"/>
        </w:numPr>
        <w:shd w:val="clear" w:color="auto" w:fill="FFFFFF"/>
        <w:spacing w:after="75" w:line="240" w:lineRule="auto"/>
        <w:ind w:left="255"/>
        <w:rPr>
          <w:rFonts w:ascii="Arial" w:eastAsia="Times New Roman" w:hAnsi="Arial" w:cs="Arial"/>
          <w:color w:val="58585F"/>
          <w:szCs w:val="21"/>
        </w:rPr>
      </w:pPr>
      <w:r w:rsidRPr="00D05DD0">
        <w:rPr>
          <w:rFonts w:ascii="Arial" w:eastAsia="Times New Roman" w:hAnsi="Arial" w:cs="Arial"/>
          <w:color w:val="58585F"/>
          <w:szCs w:val="21"/>
        </w:rPr>
        <w:t>Manually carried roofing materials up ladders.</w:t>
      </w:r>
    </w:p>
    <w:p w:rsidR="00D05DD0" w:rsidRPr="00D05DD0" w:rsidRDefault="00D05DD0" w:rsidP="00D05DD0">
      <w:pPr>
        <w:numPr>
          <w:ilvl w:val="0"/>
          <w:numId w:val="8"/>
        </w:numPr>
        <w:shd w:val="clear" w:color="auto" w:fill="FFFFFF"/>
        <w:spacing w:after="75" w:line="240" w:lineRule="auto"/>
        <w:ind w:left="255"/>
        <w:rPr>
          <w:rFonts w:ascii="Arial" w:eastAsia="Times New Roman" w:hAnsi="Arial" w:cs="Arial"/>
          <w:color w:val="58585F"/>
          <w:szCs w:val="21"/>
        </w:rPr>
      </w:pPr>
      <w:r w:rsidRPr="00D05DD0">
        <w:rPr>
          <w:rFonts w:ascii="Arial" w:eastAsia="Times New Roman" w:hAnsi="Arial" w:cs="Arial"/>
          <w:color w:val="58585F"/>
          <w:szCs w:val="21"/>
        </w:rPr>
        <w:t>Provided accurate measurements and estimates for all projects.</w:t>
      </w:r>
    </w:p>
    <w:p w:rsidR="00D05DD0" w:rsidRPr="00D05DD0" w:rsidRDefault="00D05DD0" w:rsidP="00D05DD0">
      <w:pPr>
        <w:numPr>
          <w:ilvl w:val="0"/>
          <w:numId w:val="8"/>
        </w:numPr>
        <w:shd w:val="clear" w:color="auto" w:fill="FFFFFF"/>
        <w:spacing w:after="75" w:line="240" w:lineRule="auto"/>
        <w:ind w:left="255"/>
        <w:rPr>
          <w:rFonts w:ascii="Arial" w:eastAsia="Times New Roman" w:hAnsi="Arial" w:cs="Arial"/>
          <w:color w:val="58585F"/>
          <w:szCs w:val="21"/>
        </w:rPr>
      </w:pPr>
      <w:r w:rsidRPr="00D05DD0">
        <w:rPr>
          <w:rFonts w:ascii="Arial" w:eastAsia="Times New Roman" w:hAnsi="Arial" w:cs="Arial"/>
          <w:color w:val="58585F"/>
          <w:szCs w:val="21"/>
        </w:rPr>
        <w:t>Loaded and unloaded building materials used for construction.</w:t>
      </w:r>
    </w:p>
    <w:p w:rsidR="00D05DD0" w:rsidRPr="00D05DD0" w:rsidRDefault="00D05DD0" w:rsidP="00D05DD0">
      <w:pPr>
        <w:numPr>
          <w:ilvl w:val="0"/>
          <w:numId w:val="8"/>
        </w:numPr>
        <w:shd w:val="clear" w:color="auto" w:fill="FFFFFF"/>
        <w:spacing w:after="75" w:line="240" w:lineRule="auto"/>
        <w:ind w:left="255"/>
        <w:rPr>
          <w:rFonts w:ascii="Arial" w:eastAsia="Times New Roman" w:hAnsi="Arial" w:cs="Arial"/>
          <w:color w:val="58585F"/>
          <w:szCs w:val="21"/>
        </w:rPr>
      </w:pPr>
      <w:r w:rsidRPr="00D05DD0">
        <w:rPr>
          <w:rFonts w:ascii="Arial" w:eastAsia="Times New Roman" w:hAnsi="Arial" w:cs="Arial"/>
          <w:color w:val="58585F"/>
          <w:szCs w:val="21"/>
        </w:rPr>
        <w:t>Specialized in foundations, framing and finish carpentry.</w:t>
      </w:r>
    </w:p>
    <w:p w:rsidR="00D05DD0" w:rsidRPr="00D05DD0" w:rsidRDefault="00D05DD0" w:rsidP="00D05DD0">
      <w:pPr>
        <w:numPr>
          <w:ilvl w:val="0"/>
          <w:numId w:val="8"/>
        </w:numPr>
        <w:shd w:val="clear" w:color="auto" w:fill="FFFFFF"/>
        <w:spacing w:after="75" w:line="240" w:lineRule="auto"/>
        <w:ind w:left="255"/>
        <w:rPr>
          <w:rFonts w:ascii="Arial" w:eastAsia="Times New Roman" w:hAnsi="Arial" w:cs="Arial"/>
          <w:color w:val="58585F"/>
          <w:szCs w:val="21"/>
        </w:rPr>
      </w:pPr>
      <w:r w:rsidRPr="00D05DD0">
        <w:rPr>
          <w:rFonts w:ascii="Arial" w:eastAsia="Times New Roman" w:hAnsi="Arial" w:cs="Arial"/>
          <w:color w:val="58585F"/>
          <w:szCs w:val="21"/>
        </w:rPr>
        <w:t>Effectively used all fasteners such as nails, screws, pneumatic nailing systems, concrete anchors, powder-actuated fasteners and framing connectors.</w:t>
      </w:r>
    </w:p>
    <w:p w:rsidR="00BC06A6" w:rsidRDefault="00BC06A6" w:rsidP="00BC06A6">
      <w:pPr>
        <w:shd w:val="clear" w:color="auto" w:fill="FFFFFF"/>
        <w:spacing w:after="75" w:line="240" w:lineRule="auto"/>
        <w:ind w:left="255"/>
        <w:rPr>
          <w:rFonts w:ascii="Arial" w:eastAsia="Times New Roman" w:hAnsi="Arial" w:cs="Arial"/>
          <w:color w:val="58585F"/>
          <w:szCs w:val="21"/>
        </w:rPr>
      </w:pPr>
    </w:p>
    <w:p w:rsidR="00BC06A6" w:rsidRDefault="00BC06A6" w:rsidP="00BC06A6">
      <w:pPr>
        <w:pStyle w:val="Subsection"/>
        <w:rPr>
          <w:b/>
          <w:color w:val="auto"/>
        </w:rPr>
      </w:pPr>
      <w:r>
        <w:rPr>
          <w:b/>
          <w:color w:val="auto"/>
        </w:rPr>
        <w:t>Receptionist</w:t>
      </w:r>
      <w:r w:rsidR="00267439">
        <w:rPr>
          <w:b/>
          <w:color w:val="auto"/>
        </w:rPr>
        <w:t>/Administrative Assistant</w:t>
      </w:r>
      <w:r w:rsidRPr="004F12A4">
        <w:rPr>
          <w:rFonts w:asciiTheme="majorHAnsi" w:hAnsiTheme="majorHAnsi"/>
          <w:b/>
          <w:spacing w:val="24"/>
        </w:rPr>
        <w:t>▪</w:t>
      </w:r>
      <w:r>
        <w:rPr>
          <w:rFonts w:asciiTheme="majorHAnsi" w:hAnsiTheme="majorHAnsi"/>
          <w:b/>
          <w:spacing w:val="24"/>
        </w:rPr>
        <w:t xml:space="preserve"> </w:t>
      </w:r>
      <w:r>
        <w:rPr>
          <w:b/>
          <w:color w:val="auto"/>
        </w:rPr>
        <w:t>08/2017-02/2018</w:t>
      </w:r>
    </w:p>
    <w:p w:rsidR="00267439" w:rsidRDefault="00BC06A6" w:rsidP="00267439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>Free Energy</w:t>
      </w:r>
      <w:r>
        <w:rPr>
          <w:color w:val="564B3C" w:themeColor="text2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▪ </w:t>
      </w:r>
      <w:r w:rsidRPr="00BC06A6">
        <w:rPr>
          <w:color w:val="564B3C" w:themeColor="text2"/>
        </w:rPr>
        <w:t>236 Ashley Ave., Charleston, SC</w:t>
      </w:r>
    </w:p>
    <w:p w:rsidR="00267439" w:rsidRPr="00267439" w:rsidRDefault="00267439" w:rsidP="00267439">
      <w:pPr>
        <w:numPr>
          <w:ilvl w:val="0"/>
          <w:numId w:val="8"/>
        </w:numPr>
        <w:shd w:val="clear" w:color="auto" w:fill="FFFFFF"/>
        <w:spacing w:after="75" w:line="240" w:lineRule="auto"/>
        <w:ind w:left="255"/>
        <w:rPr>
          <w:rFonts w:ascii="Arial" w:eastAsia="Times New Roman" w:hAnsi="Arial" w:cs="Arial"/>
          <w:color w:val="58585F"/>
          <w:szCs w:val="21"/>
        </w:rPr>
      </w:pPr>
      <w:r w:rsidRPr="00267439">
        <w:rPr>
          <w:rFonts w:ascii="Arial" w:hAnsi="Arial" w:cs="Arial"/>
          <w:color w:val="564B3C" w:themeColor="text2"/>
        </w:rPr>
        <w:t>Typed letters, memos and contract via computer; Assist with payroll</w:t>
      </w:r>
    </w:p>
    <w:p w:rsidR="00267439" w:rsidRPr="00267439" w:rsidRDefault="00267439" w:rsidP="00267439">
      <w:pPr>
        <w:numPr>
          <w:ilvl w:val="0"/>
          <w:numId w:val="8"/>
        </w:numPr>
        <w:shd w:val="clear" w:color="auto" w:fill="FFFFFF"/>
        <w:spacing w:after="75" w:line="240" w:lineRule="auto"/>
        <w:ind w:left="255"/>
        <w:rPr>
          <w:rFonts w:ascii="Arial" w:eastAsia="Times New Roman" w:hAnsi="Arial" w:cs="Arial"/>
          <w:color w:val="58585F"/>
          <w:szCs w:val="21"/>
        </w:rPr>
      </w:pPr>
      <w:r w:rsidRPr="00267439">
        <w:rPr>
          <w:rFonts w:ascii="Arial" w:hAnsi="Arial" w:cs="Arial"/>
          <w:color w:val="564B3C" w:themeColor="text2"/>
        </w:rPr>
        <w:t>Created file system for clients and staff; Began paperless file system</w:t>
      </w:r>
    </w:p>
    <w:p w:rsidR="00267439" w:rsidRPr="00267439" w:rsidRDefault="00267439" w:rsidP="00267439">
      <w:pPr>
        <w:numPr>
          <w:ilvl w:val="0"/>
          <w:numId w:val="8"/>
        </w:numPr>
        <w:shd w:val="clear" w:color="auto" w:fill="FFFFFF"/>
        <w:spacing w:after="75" w:line="240" w:lineRule="auto"/>
        <w:ind w:left="255"/>
        <w:rPr>
          <w:rFonts w:ascii="Arial" w:eastAsia="Times New Roman" w:hAnsi="Arial" w:cs="Arial"/>
          <w:color w:val="58585F"/>
          <w:szCs w:val="21"/>
        </w:rPr>
      </w:pPr>
      <w:r w:rsidRPr="00267439">
        <w:rPr>
          <w:rFonts w:ascii="Arial" w:hAnsi="Arial" w:cs="Arial"/>
          <w:color w:val="564B3C" w:themeColor="text2"/>
        </w:rPr>
        <w:t>Gave directions of assignments to staff</w:t>
      </w:r>
    </w:p>
    <w:p w:rsidR="00267439" w:rsidRPr="00267439" w:rsidRDefault="00267439" w:rsidP="00267439">
      <w:pPr>
        <w:numPr>
          <w:ilvl w:val="0"/>
          <w:numId w:val="8"/>
        </w:numPr>
        <w:shd w:val="clear" w:color="auto" w:fill="FFFFFF"/>
        <w:spacing w:after="75" w:line="240" w:lineRule="auto"/>
        <w:ind w:left="255"/>
        <w:rPr>
          <w:rFonts w:ascii="Arial" w:eastAsia="Times New Roman" w:hAnsi="Arial" w:cs="Arial"/>
          <w:color w:val="58585F"/>
          <w:szCs w:val="21"/>
        </w:rPr>
      </w:pPr>
      <w:r w:rsidRPr="00267439">
        <w:rPr>
          <w:rFonts w:ascii="Arial" w:hAnsi="Arial" w:cs="Arial"/>
          <w:color w:val="564B3C" w:themeColor="text2"/>
        </w:rPr>
        <w:t>Set up meetings for manager daily</w:t>
      </w:r>
    </w:p>
    <w:p w:rsidR="00267439" w:rsidRPr="00267439" w:rsidRDefault="00267439" w:rsidP="00267439">
      <w:pPr>
        <w:numPr>
          <w:ilvl w:val="0"/>
          <w:numId w:val="8"/>
        </w:numPr>
        <w:shd w:val="clear" w:color="auto" w:fill="FFFFFF"/>
        <w:spacing w:after="75" w:line="240" w:lineRule="auto"/>
        <w:ind w:left="255"/>
        <w:rPr>
          <w:rFonts w:ascii="Arial" w:eastAsia="Times New Roman" w:hAnsi="Arial" w:cs="Arial"/>
          <w:color w:val="58585F"/>
          <w:szCs w:val="21"/>
        </w:rPr>
      </w:pPr>
      <w:r w:rsidRPr="00267439">
        <w:rPr>
          <w:rFonts w:ascii="Arial" w:hAnsi="Arial" w:cs="Arial"/>
          <w:color w:val="564B3C" w:themeColor="text2"/>
        </w:rPr>
        <w:t>Sorted mail and made copies</w:t>
      </w:r>
    </w:p>
    <w:p w:rsidR="00267439" w:rsidRPr="00267439" w:rsidRDefault="00267439" w:rsidP="00267439">
      <w:pPr>
        <w:numPr>
          <w:ilvl w:val="0"/>
          <w:numId w:val="8"/>
        </w:numPr>
        <w:shd w:val="clear" w:color="auto" w:fill="FFFFFF"/>
        <w:spacing w:after="75" w:line="240" w:lineRule="auto"/>
        <w:ind w:left="255"/>
        <w:rPr>
          <w:rFonts w:ascii="Arial" w:eastAsia="Times New Roman" w:hAnsi="Arial" w:cs="Arial"/>
          <w:color w:val="58585F"/>
          <w:szCs w:val="21"/>
        </w:rPr>
      </w:pPr>
      <w:r w:rsidRPr="00267439">
        <w:rPr>
          <w:rFonts w:ascii="Arial" w:hAnsi="Arial" w:cs="Arial"/>
          <w:color w:val="564B3C" w:themeColor="text2"/>
        </w:rPr>
        <w:t>Order office supplies and maintain all storage closet/areas</w:t>
      </w:r>
    </w:p>
    <w:p w:rsidR="00BC06A6" w:rsidRPr="004F12A4" w:rsidRDefault="00BC06A6" w:rsidP="00BC06A6">
      <w:pPr>
        <w:pStyle w:val="Subsection"/>
        <w:rPr>
          <w:b/>
          <w:vanish/>
          <w:color w:val="auto"/>
          <w:specVanish/>
        </w:rPr>
      </w:pPr>
    </w:p>
    <w:p w:rsidR="00BC06A6" w:rsidRPr="004F12A4" w:rsidRDefault="00BC06A6" w:rsidP="00BC06A6">
      <w:pPr>
        <w:pStyle w:val="NoSpacing"/>
        <w:rPr>
          <w:b/>
        </w:rPr>
      </w:pPr>
    </w:p>
    <w:p w:rsidR="00BC06A6" w:rsidRPr="00D05DD0" w:rsidRDefault="00BC06A6" w:rsidP="00BC06A6">
      <w:pPr>
        <w:shd w:val="clear" w:color="auto" w:fill="FFFFFF"/>
        <w:spacing w:after="75" w:line="240" w:lineRule="auto"/>
        <w:ind w:left="255"/>
        <w:rPr>
          <w:rFonts w:ascii="Arial" w:eastAsia="Times New Roman" w:hAnsi="Arial" w:cs="Arial"/>
          <w:color w:val="58585F"/>
          <w:szCs w:val="21"/>
        </w:rPr>
      </w:pPr>
    </w:p>
    <w:p w:rsidR="00D05DD0" w:rsidRDefault="00D05DD0">
      <w:pPr>
        <w:spacing w:line="264" w:lineRule="auto"/>
        <w:rPr>
          <w:color w:val="000000" w:themeColor="text1"/>
        </w:rPr>
      </w:pPr>
    </w:p>
    <w:p w:rsidR="00267439" w:rsidRDefault="00267439" w:rsidP="004F12A4">
      <w:pPr>
        <w:spacing w:line="264" w:lineRule="auto"/>
        <w:rPr>
          <w:b/>
          <w:color w:val="000000" w:themeColor="text1"/>
        </w:rPr>
      </w:pPr>
    </w:p>
    <w:p w:rsidR="004F12A4" w:rsidRPr="001B15B6" w:rsidRDefault="001B15B6" w:rsidP="004F12A4">
      <w:pPr>
        <w:spacing w:line="264" w:lineRule="auto"/>
        <w:rPr>
          <w:b/>
          <w:color w:val="000000" w:themeColor="text1"/>
        </w:rPr>
      </w:pPr>
      <w:r>
        <w:rPr>
          <w:b/>
          <w:color w:val="000000" w:themeColor="text1"/>
        </w:rPr>
        <w:t>Diesel Mechanic</w:t>
      </w:r>
      <w:r w:rsidR="00C62807">
        <w:rPr>
          <w:b/>
          <w:color w:val="000000" w:themeColor="text1"/>
        </w:rPr>
        <w:t xml:space="preserve"> Light Wheeled Vehicles (91B)</w:t>
      </w:r>
      <w:r>
        <w:rPr>
          <w:b/>
          <w:color w:val="000000" w:themeColor="text1"/>
        </w:rPr>
        <w:t>- 12/2014-Current</w:t>
      </w:r>
    </w:p>
    <w:p w:rsidR="004F12A4" w:rsidRDefault="004F12A4" w:rsidP="004F12A4">
      <w:pPr>
        <w:spacing w:line="264" w:lineRule="auto"/>
        <w:rPr>
          <w:color w:val="000000" w:themeColor="text1"/>
        </w:rPr>
      </w:pPr>
      <w:r w:rsidRPr="004F12A4">
        <w:rPr>
          <w:color w:val="000000" w:themeColor="text1"/>
        </w:rPr>
        <w:t>Army National Guard South Carolina</w:t>
      </w:r>
      <w:r w:rsidR="00BC06A6">
        <w:rPr>
          <w:color w:val="000000" w:themeColor="text1"/>
        </w:rPr>
        <w:t>/ Florida</w:t>
      </w:r>
      <w:r w:rsidR="00267439">
        <w:rPr>
          <w:color w:val="000000" w:themeColor="text1"/>
        </w:rPr>
        <w:t xml:space="preserve"> – Monks Corner, SC/Orlando,FL</w:t>
      </w:r>
    </w:p>
    <w:p w:rsidR="00D05DD0" w:rsidRPr="00D05DD0" w:rsidRDefault="00D05DD0" w:rsidP="00D05DD0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szCs w:val="21"/>
        </w:rPr>
      </w:pPr>
      <w:r w:rsidRPr="00D05DD0">
        <w:rPr>
          <w:rFonts w:ascii="Arial" w:eastAsia="Times New Roman" w:hAnsi="Arial" w:cs="Arial"/>
          <w:szCs w:val="21"/>
        </w:rPr>
        <w:t>Maintained vehicle records by recording and filing all service and repairs.</w:t>
      </w:r>
    </w:p>
    <w:p w:rsidR="00D05DD0" w:rsidRPr="00D05DD0" w:rsidRDefault="00D05DD0" w:rsidP="00D05DD0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szCs w:val="21"/>
        </w:rPr>
      </w:pPr>
      <w:r w:rsidRPr="00D05DD0">
        <w:rPr>
          <w:rFonts w:ascii="Arial" w:eastAsia="Times New Roman" w:hAnsi="Arial" w:cs="Arial"/>
          <w:szCs w:val="21"/>
        </w:rPr>
        <w:t>Completed routine maintenance to prevent future breakdowns.</w:t>
      </w:r>
    </w:p>
    <w:p w:rsidR="00D05DD0" w:rsidRPr="00D05DD0" w:rsidRDefault="00D05DD0" w:rsidP="00D05DD0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szCs w:val="21"/>
        </w:rPr>
      </w:pPr>
      <w:r w:rsidRPr="00D05DD0">
        <w:rPr>
          <w:rFonts w:ascii="Arial" w:eastAsia="Times New Roman" w:hAnsi="Arial" w:cs="Arial"/>
          <w:szCs w:val="21"/>
        </w:rPr>
        <w:t>Conducted routine and scheduled maintenance services such as oil changes, lubrications and tune-ups.</w:t>
      </w:r>
    </w:p>
    <w:p w:rsidR="00D05DD0" w:rsidRPr="00D05DD0" w:rsidRDefault="00D05DD0" w:rsidP="00D05DD0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szCs w:val="21"/>
        </w:rPr>
      </w:pPr>
      <w:r w:rsidRPr="00D05DD0">
        <w:rPr>
          <w:rFonts w:ascii="Arial" w:eastAsia="Times New Roman" w:hAnsi="Arial" w:cs="Arial"/>
          <w:szCs w:val="21"/>
        </w:rPr>
        <w:t>Replaced drive and hydraulic systems.</w:t>
      </w:r>
    </w:p>
    <w:p w:rsidR="00D05DD0" w:rsidRPr="00D05DD0" w:rsidRDefault="00D05DD0" w:rsidP="00D05DD0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szCs w:val="21"/>
        </w:rPr>
      </w:pPr>
      <w:r w:rsidRPr="00D05DD0">
        <w:rPr>
          <w:rFonts w:ascii="Arial" w:eastAsia="Times New Roman" w:hAnsi="Arial" w:cs="Arial"/>
          <w:szCs w:val="21"/>
        </w:rPr>
        <w:t>Tested vehicles and their components and systems.</w:t>
      </w:r>
    </w:p>
    <w:p w:rsidR="00D05DD0" w:rsidRPr="00D05DD0" w:rsidRDefault="00D05DD0" w:rsidP="00D05DD0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szCs w:val="21"/>
        </w:rPr>
      </w:pPr>
      <w:r w:rsidRPr="00D05DD0">
        <w:rPr>
          <w:rFonts w:ascii="Arial" w:eastAsia="Times New Roman" w:hAnsi="Arial" w:cs="Arial"/>
          <w:szCs w:val="21"/>
        </w:rPr>
        <w:t>Operated and maintained communications equipment.</w:t>
      </w:r>
    </w:p>
    <w:p w:rsidR="00D05DD0" w:rsidRPr="00D05DD0" w:rsidRDefault="00D05DD0" w:rsidP="00D05DD0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szCs w:val="21"/>
        </w:rPr>
      </w:pPr>
      <w:r w:rsidRPr="00D05DD0">
        <w:rPr>
          <w:rFonts w:ascii="Arial" w:eastAsia="Times New Roman" w:hAnsi="Arial" w:cs="Arial"/>
          <w:szCs w:val="21"/>
        </w:rPr>
        <w:t>Expert in tactical and technical guidance.</w:t>
      </w:r>
    </w:p>
    <w:p w:rsidR="00D05DD0" w:rsidRPr="00D05DD0" w:rsidRDefault="00D05DD0" w:rsidP="00D05DD0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szCs w:val="21"/>
        </w:rPr>
      </w:pPr>
      <w:r w:rsidRPr="00D05DD0">
        <w:rPr>
          <w:rFonts w:ascii="Arial" w:eastAsia="Times New Roman" w:hAnsi="Arial" w:cs="Arial"/>
          <w:szCs w:val="21"/>
        </w:rPr>
        <w:t>Supervised teams in support of security and installation law and order operations.</w:t>
      </w:r>
    </w:p>
    <w:p w:rsidR="00D05DD0" w:rsidRPr="00D05DD0" w:rsidRDefault="00D05DD0" w:rsidP="00D05DD0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szCs w:val="21"/>
        </w:rPr>
      </w:pPr>
      <w:r w:rsidRPr="00D05DD0">
        <w:rPr>
          <w:rFonts w:ascii="Arial" w:eastAsia="Times New Roman" w:hAnsi="Arial" w:cs="Arial"/>
          <w:szCs w:val="21"/>
        </w:rPr>
        <w:t>Led basic reconnaissance operations and reported enemy movements to commanding officers.</w:t>
      </w:r>
    </w:p>
    <w:p w:rsidR="00D05DD0" w:rsidRPr="00D05DD0" w:rsidRDefault="00D05DD0" w:rsidP="00D05DD0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szCs w:val="21"/>
        </w:rPr>
      </w:pPr>
      <w:r w:rsidRPr="00D05DD0">
        <w:rPr>
          <w:rFonts w:ascii="Arial" w:eastAsia="Times New Roman" w:hAnsi="Arial" w:cs="Arial"/>
          <w:szCs w:val="21"/>
        </w:rPr>
        <w:t>Trained in the use of tear gas and explosives.</w:t>
      </w:r>
    </w:p>
    <w:p w:rsidR="00D05DD0" w:rsidRDefault="00D05DD0" w:rsidP="00D05DD0">
      <w:pPr>
        <w:pStyle w:val="SectionHeading"/>
        <w:numPr>
          <w:ilvl w:val="0"/>
          <w:numId w:val="10"/>
        </w:numPr>
        <w:rPr>
          <w:rFonts w:ascii="Arial" w:eastAsia="Times New Roman" w:hAnsi="Arial" w:cs="Arial"/>
          <w:b w:val="0"/>
          <w:color w:val="auto"/>
          <w:sz w:val="21"/>
          <w:szCs w:val="21"/>
        </w:rPr>
      </w:pPr>
      <w:r w:rsidRPr="00267439">
        <w:rPr>
          <w:rFonts w:ascii="Arial" w:eastAsia="Times New Roman" w:hAnsi="Arial" w:cs="Arial"/>
          <w:b w:val="0"/>
          <w:color w:val="auto"/>
          <w:sz w:val="21"/>
          <w:szCs w:val="21"/>
        </w:rPr>
        <w:t>Constructed and camouflaged infantry positions and equipment to prevent detection.</w:t>
      </w:r>
    </w:p>
    <w:p w:rsidR="00C62807" w:rsidRDefault="00C62807" w:rsidP="00F85845">
      <w:pPr>
        <w:rPr>
          <w:b/>
        </w:rPr>
      </w:pPr>
    </w:p>
    <w:p w:rsidR="00F85845" w:rsidRDefault="00C62807" w:rsidP="00F85845">
      <w:pPr>
        <w:rPr>
          <w:b/>
        </w:rPr>
      </w:pPr>
      <w:r>
        <w:rPr>
          <w:b/>
        </w:rPr>
        <w:t>Assembly Technician- 10/2018-12/2018</w:t>
      </w:r>
    </w:p>
    <w:p w:rsidR="00C62807" w:rsidRDefault="00C62807" w:rsidP="00F85845">
      <w:r>
        <w:t>Bronto Skylift – Orlando, Fl</w:t>
      </w:r>
    </w:p>
    <w:p w:rsidR="00C62807" w:rsidRDefault="00C62807" w:rsidP="00C62807">
      <w:pPr>
        <w:pStyle w:val="ListParagraph"/>
        <w:numPr>
          <w:ilvl w:val="0"/>
          <w:numId w:val="12"/>
        </w:numPr>
      </w:pPr>
      <w:r>
        <w:t>Assembled complex and multi-functional electronic machinery</w:t>
      </w:r>
    </w:p>
    <w:p w:rsidR="00C62807" w:rsidRDefault="00C62807" w:rsidP="00C62807">
      <w:pPr>
        <w:pStyle w:val="ListParagraph"/>
        <w:numPr>
          <w:ilvl w:val="0"/>
          <w:numId w:val="12"/>
        </w:numPr>
      </w:pPr>
      <w:r>
        <w:t>Conducted test of machines to ensure operational functionality under lead Technicians supervision</w:t>
      </w:r>
    </w:p>
    <w:p w:rsidR="00C62807" w:rsidRDefault="00C62807" w:rsidP="00C62807">
      <w:pPr>
        <w:pStyle w:val="ListParagraph"/>
        <w:numPr>
          <w:ilvl w:val="0"/>
          <w:numId w:val="12"/>
        </w:numPr>
      </w:pPr>
      <w:r>
        <w:t xml:space="preserve">Maintained daily and weekly reports of overall production and total unit assembly for </w:t>
      </w:r>
      <w:r w:rsidR="00986B33">
        <w:t>supervisor’s</w:t>
      </w:r>
      <w:r>
        <w:t xml:space="preserve"> management and other relevant parties</w:t>
      </w:r>
    </w:p>
    <w:p w:rsidR="00986B33" w:rsidRDefault="00986B33" w:rsidP="00C62807">
      <w:pPr>
        <w:pStyle w:val="ListParagraph"/>
        <w:numPr>
          <w:ilvl w:val="0"/>
          <w:numId w:val="12"/>
        </w:numPr>
      </w:pPr>
      <w:r>
        <w:t>Used stock parts to make ladders and railings onto the lift</w:t>
      </w:r>
    </w:p>
    <w:p w:rsidR="00986B33" w:rsidRDefault="00986B33" w:rsidP="00C62807">
      <w:pPr>
        <w:pStyle w:val="ListParagraph"/>
        <w:numPr>
          <w:ilvl w:val="0"/>
          <w:numId w:val="12"/>
        </w:numPr>
      </w:pPr>
      <w:r>
        <w:t>Power tools used include mag drills, Sawzall, angle drill and skill saw</w:t>
      </w:r>
    </w:p>
    <w:p w:rsidR="00986B33" w:rsidRPr="00C62807" w:rsidRDefault="00986B33" w:rsidP="00C62807">
      <w:pPr>
        <w:pStyle w:val="ListParagraph"/>
        <w:numPr>
          <w:ilvl w:val="0"/>
          <w:numId w:val="12"/>
        </w:numPr>
      </w:pPr>
      <w:r>
        <w:t>Set completed cabs, pump units, and lift on truck</w:t>
      </w:r>
      <w:bookmarkStart w:id="0" w:name="_GoBack"/>
      <w:bookmarkEnd w:id="0"/>
    </w:p>
    <w:p w:rsidR="00002192" w:rsidRDefault="005575BF">
      <w:pPr>
        <w:pStyle w:val="SectionHeading"/>
      </w:pPr>
      <w:r>
        <w:t>Education</w:t>
      </w:r>
    </w:p>
    <w:p w:rsidR="006E0646" w:rsidRDefault="006E0646" w:rsidP="006E0646">
      <w:pPr>
        <w:pStyle w:val="Subsection"/>
        <w:rPr>
          <w:color w:val="564B3C" w:themeColor="text2"/>
        </w:rPr>
      </w:pPr>
      <w:r w:rsidRPr="006E0646">
        <w:rPr>
          <w:color w:val="564B3C" w:themeColor="text2"/>
        </w:rPr>
        <w:t xml:space="preserve">Wando High - Mount Pleasant, SC </w:t>
      </w:r>
      <w:r w:rsidR="00BC06A6">
        <w:rPr>
          <w:color w:val="564B3C" w:themeColor="text2"/>
        </w:rPr>
        <w:t xml:space="preserve"> 2013-</w:t>
      </w:r>
      <w:r w:rsidRPr="006E0646">
        <w:rPr>
          <w:color w:val="564B3C" w:themeColor="text2"/>
        </w:rPr>
        <w:t>2016</w:t>
      </w:r>
      <w:r>
        <w:rPr>
          <w:color w:val="564B3C" w:themeColor="text2"/>
        </w:rPr>
        <w:t xml:space="preserve"> </w:t>
      </w:r>
    </w:p>
    <w:p w:rsidR="006E0646" w:rsidRDefault="006E0646" w:rsidP="006E0646">
      <w:pPr>
        <w:pStyle w:val="Subsection"/>
        <w:rPr>
          <w:color w:val="564B3C" w:themeColor="text2"/>
        </w:rPr>
      </w:pPr>
      <w:r w:rsidRPr="006E0646">
        <w:rPr>
          <w:color w:val="564B3C" w:themeColor="text2"/>
        </w:rPr>
        <w:t xml:space="preserve">Associate of Applied Science: Light Wheeled Vehicle Mechanic US Army Ordnance School - Fort Lee, VA </w:t>
      </w:r>
      <w:r>
        <w:rPr>
          <w:color w:val="564B3C" w:themeColor="text2"/>
        </w:rPr>
        <w:t>2016</w:t>
      </w:r>
    </w:p>
    <w:p w:rsidR="00002192" w:rsidRDefault="00002192" w:rsidP="006E0646">
      <w:pPr>
        <w:pStyle w:val="Subsection"/>
        <w:rPr>
          <w:color w:val="564B3C" w:themeColor="text2"/>
        </w:rPr>
      </w:pPr>
    </w:p>
    <w:p w:rsidR="00267439" w:rsidRDefault="00267439" w:rsidP="006E0646">
      <w:pPr>
        <w:pStyle w:val="Subsection"/>
        <w:rPr>
          <w:color w:val="564B3C" w:themeColor="text2"/>
        </w:rPr>
      </w:pPr>
      <w:r>
        <w:rPr>
          <w:color w:val="564B3C" w:themeColor="text2"/>
        </w:rPr>
        <w:t>Full Sail University- Winter Park, FL 2018-Current</w:t>
      </w:r>
    </w:p>
    <w:p w:rsidR="00BC06A6" w:rsidRDefault="00267439" w:rsidP="006E0646">
      <w:pPr>
        <w:pStyle w:val="Subsection"/>
        <w:rPr>
          <w:color w:val="564B3C" w:themeColor="text2"/>
        </w:rPr>
      </w:pPr>
      <w:r>
        <w:rPr>
          <w:color w:val="564B3C" w:themeColor="text2"/>
        </w:rPr>
        <w:t>Bachelor of Science</w:t>
      </w:r>
      <w:r w:rsidR="00BC06A6">
        <w:rPr>
          <w:color w:val="564B3C" w:themeColor="text2"/>
        </w:rPr>
        <w:t xml:space="preserve"> Web Design and Development student Online Program</w:t>
      </w:r>
    </w:p>
    <w:p w:rsidR="00BC06A6" w:rsidRDefault="00BC06A6" w:rsidP="006E0646">
      <w:pPr>
        <w:pStyle w:val="Subsection"/>
        <w:rPr>
          <w:color w:val="564B3C" w:themeColor="text2"/>
        </w:rPr>
      </w:pPr>
    </w:p>
    <w:p w:rsidR="00BC06A6" w:rsidRPr="006E0646" w:rsidRDefault="00BC06A6" w:rsidP="006E0646">
      <w:pPr>
        <w:pStyle w:val="Subsection"/>
      </w:pPr>
    </w:p>
    <w:p w:rsidR="00002192" w:rsidRDefault="005575BF">
      <w:pPr>
        <w:pStyle w:val="SectionHeading"/>
      </w:pPr>
      <w:r>
        <w:t>References</w:t>
      </w:r>
    </w:p>
    <w:p w:rsidR="00986B33" w:rsidRDefault="006E0646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Upon Request</w:t>
      </w:r>
    </w:p>
    <w:p w:rsidR="00986B33" w:rsidRPr="00986B33" w:rsidRDefault="00986B33" w:rsidP="00986B33"/>
    <w:p w:rsidR="00986B33" w:rsidRPr="00986B33" w:rsidRDefault="00986B33" w:rsidP="00986B33"/>
    <w:p w:rsidR="00002192" w:rsidRPr="00986B33" w:rsidRDefault="00986B33" w:rsidP="00986B33">
      <w:pPr>
        <w:tabs>
          <w:tab w:val="left" w:pos="4280"/>
        </w:tabs>
      </w:pPr>
      <w:r>
        <w:lastRenderedPageBreak/>
        <w:tab/>
      </w:r>
    </w:p>
    <w:sectPr w:rsidR="00002192" w:rsidRPr="00986B33">
      <w:footerReference w:type="default" r:id="rId10"/>
      <w:headerReference w:type="first" r:id="rId11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1F0" w:rsidRDefault="008341F0">
      <w:pPr>
        <w:spacing w:after="0" w:line="240" w:lineRule="auto"/>
      </w:pPr>
      <w:r>
        <w:separator/>
      </w:r>
    </w:p>
  </w:endnote>
  <w:endnote w:type="continuationSeparator" w:id="0">
    <w:p w:rsidR="008341F0" w:rsidRDefault="0083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panose1 w:val="020B0604020202020204"/>
    <w:charset w:val="80"/>
    <w:family w:val="roman"/>
    <w:pitch w:val="variable"/>
    <w:sig w:usb0="80000281" w:usb1="28C76CF8" w:usb2="00000010" w:usb3="00000000" w:csb0="00020000" w:csb1="00000000"/>
  </w:font>
  <w:font w:name="Aharoni">
    <w:panose1 w:val="020B0604020202020204"/>
    <w:charset w:val="00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192" w:rsidRDefault="005575BF">
    <w:pPr>
      <w:pStyle w:val="Foot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02192" w:rsidRDefault="0000219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&#13;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002192" w:rsidRDefault="0000219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02192" w:rsidRDefault="0000219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" stroked="f" strokeweight="2pt">
              <v:fill opacity="54484f"/>
              <v:textbox inset="2.53903mm,1.2695mm,2.53903mm,1.2695mm">
                <w:txbxContent>
                  <w:p w:rsidR="00002192" w:rsidRDefault="0000219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02192" w:rsidRDefault="0000219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" stroked="f" strokeweight=".5pt">
              <v:stroke linestyle="thinThin"/>
              <v:textbox inset="2.53903mm,1.2695mm,2.53903mm,1.2695mm">
                <w:txbxContent>
                  <w:p w:rsidR="00002192" w:rsidRDefault="0000219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02192" w:rsidRDefault="008341F0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3222E316FC284A4DBB6F501539C6A9E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86B33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6C7404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ndrew Grant</w:t>
                              </w:r>
                            </w:sdtContent>
                          </w:sdt>
                          <w:r w:rsidR="005575BF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5575B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5575B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5575B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575B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5DD0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5575BF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" filled="f" stroked="f" strokeweight="2pt">
              <v:textbox inset="0,0,0,0">
                <w:txbxContent>
                  <w:p w:rsidR="00002192" w:rsidRDefault="008341F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3222E316FC284A4DBB6F501539C6A9E9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986B33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A</w:t>
                        </w:r>
                        <w:r w:rsidR="006C7404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ndrew Grant</w:t>
                        </w:r>
                      </w:sdtContent>
                    </w:sdt>
                    <w:r w:rsidR="005575BF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5575BF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5575BF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5575BF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5575BF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D05DD0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5575BF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1F0" w:rsidRDefault="008341F0">
      <w:pPr>
        <w:spacing w:after="0" w:line="240" w:lineRule="auto"/>
      </w:pPr>
      <w:r>
        <w:separator/>
      </w:r>
    </w:p>
  </w:footnote>
  <w:footnote w:type="continuationSeparator" w:id="0">
    <w:p w:rsidR="008341F0" w:rsidRDefault="00834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192" w:rsidRDefault="005575BF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5CA62B5D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4DF98EF8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245BBCC5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1703D"/>
    <w:multiLevelType w:val="multilevel"/>
    <w:tmpl w:val="5AC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B6728"/>
    <w:multiLevelType w:val="hybridMultilevel"/>
    <w:tmpl w:val="0D80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F09A7"/>
    <w:multiLevelType w:val="hybridMultilevel"/>
    <w:tmpl w:val="1966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D0327"/>
    <w:multiLevelType w:val="hybridMultilevel"/>
    <w:tmpl w:val="2C7E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F1BAE"/>
    <w:multiLevelType w:val="hybridMultilevel"/>
    <w:tmpl w:val="12E4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949B0"/>
    <w:multiLevelType w:val="multilevel"/>
    <w:tmpl w:val="70D2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04"/>
    <w:rsid w:val="00002192"/>
    <w:rsid w:val="00041B0A"/>
    <w:rsid w:val="000D1F84"/>
    <w:rsid w:val="001B15B6"/>
    <w:rsid w:val="00267439"/>
    <w:rsid w:val="003C5F1C"/>
    <w:rsid w:val="004F12A4"/>
    <w:rsid w:val="005575BF"/>
    <w:rsid w:val="00560826"/>
    <w:rsid w:val="0063393E"/>
    <w:rsid w:val="00680B22"/>
    <w:rsid w:val="006B0473"/>
    <w:rsid w:val="006C7404"/>
    <w:rsid w:val="006D4FF8"/>
    <w:rsid w:val="006E0646"/>
    <w:rsid w:val="00800623"/>
    <w:rsid w:val="008341F0"/>
    <w:rsid w:val="00867A8B"/>
    <w:rsid w:val="00883982"/>
    <w:rsid w:val="00986B33"/>
    <w:rsid w:val="00B86310"/>
    <w:rsid w:val="00BC06A6"/>
    <w:rsid w:val="00BD0663"/>
    <w:rsid w:val="00C62807"/>
    <w:rsid w:val="00D05DD0"/>
    <w:rsid w:val="00D7767E"/>
    <w:rsid w:val="00DF4AEF"/>
    <w:rsid w:val="00E4697A"/>
    <w:rsid w:val="00F85845"/>
    <w:rsid w:val="00FC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79494"/>
  <w15:docId w15:val="{E2D95E17-145E-4A09-960F-4DB76501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Root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AEBA5063684331B0A2AE321B189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F7CEB-CBFE-4E3A-99C1-E37A947E2486}"/>
      </w:docPartPr>
      <w:docPartBody>
        <w:p w:rsidR="006232F7" w:rsidRDefault="00441E8E">
          <w:pPr>
            <w:pStyle w:val="45AEBA5063684331B0A2AE321B189D4B"/>
          </w:pPr>
          <w:r>
            <w:t>Choose a building block.</w:t>
          </w:r>
        </w:p>
      </w:docPartBody>
    </w:docPart>
    <w:docPart>
      <w:docPartPr>
        <w:name w:val="9BF1FADCAF5449D3ABCAB486C11F6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4A17F-A122-4F4E-B4BE-1B661D814CE5}"/>
      </w:docPartPr>
      <w:docPartBody>
        <w:p w:rsidR="006232F7" w:rsidRDefault="00441E8E">
          <w:pPr>
            <w:pStyle w:val="9BF1FADCAF5449D3ABCAB486C11F6A23"/>
          </w:pPr>
          <w:r>
            <w:t>[Type Your Name]</w:t>
          </w:r>
        </w:p>
      </w:docPartBody>
    </w:docPart>
    <w:docPart>
      <w:docPartPr>
        <w:name w:val="C0DB0DEBDAA64DC5B293345A3DDE2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4B53E-32A0-460F-B6DC-76B68DF78BF4}"/>
      </w:docPartPr>
      <w:docPartBody>
        <w:p w:rsidR="006232F7" w:rsidRDefault="00441E8E">
          <w:pPr>
            <w:pStyle w:val="C0DB0DEBDAA64DC5B293345A3DDE2F58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3F7527EFD3E44334A44B4D0004E92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6E834-A047-428E-B6AE-2D11FBBA2D02}"/>
      </w:docPartPr>
      <w:docPartBody>
        <w:p w:rsidR="006232F7" w:rsidRDefault="00441E8E">
          <w:pPr>
            <w:pStyle w:val="3F7527EFD3E44334A44B4D0004E92945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ED374E61BD954C348632CEF628703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8580E-7DA2-4113-82FE-E145509E241A}"/>
      </w:docPartPr>
      <w:docPartBody>
        <w:p w:rsidR="006232F7" w:rsidRDefault="00441E8E">
          <w:pPr>
            <w:pStyle w:val="ED374E61BD954C348632CEF6287032D5"/>
          </w:pPr>
          <w:r>
            <w:rPr>
              <w:color w:val="4472C4" w:themeColor="accent1"/>
              <w:sz w:val="18"/>
              <w:szCs w:val="18"/>
            </w:rPr>
            <w:t>[Type your website]</w:t>
          </w:r>
        </w:p>
      </w:docPartBody>
    </w:docPart>
    <w:docPart>
      <w:docPartPr>
        <w:name w:val="3222E316FC284A4DBB6F501539C6A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AFB22-76E9-4E87-AD84-F314166A1242}"/>
      </w:docPartPr>
      <w:docPartBody>
        <w:p w:rsidR="006232F7" w:rsidRDefault="00441E8E">
          <w:pPr>
            <w:pStyle w:val="3222E316FC284A4DBB6F501539C6A9E9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panose1 w:val="020B0604020202020204"/>
    <w:charset w:val="80"/>
    <w:family w:val="roman"/>
    <w:pitch w:val="variable"/>
    <w:sig w:usb0="80000281" w:usb1="28C76CF8" w:usb2="00000010" w:usb3="00000000" w:csb0="00020000" w:csb1="00000000"/>
  </w:font>
  <w:font w:name="Aharoni">
    <w:panose1 w:val="020B0604020202020204"/>
    <w:charset w:val="00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8E"/>
    <w:rsid w:val="0009314C"/>
    <w:rsid w:val="001A7353"/>
    <w:rsid w:val="003D7559"/>
    <w:rsid w:val="00441E8E"/>
    <w:rsid w:val="005F0E91"/>
    <w:rsid w:val="006232F7"/>
    <w:rsid w:val="00F62D13"/>
    <w:rsid w:val="00FC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AEBA5063684331B0A2AE321B189D4B">
    <w:name w:val="45AEBA5063684331B0A2AE321B189D4B"/>
  </w:style>
  <w:style w:type="paragraph" w:customStyle="1" w:styleId="9BF1FADCAF5449D3ABCAB486C11F6A23">
    <w:name w:val="9BF1FADCAF5449D3ABCAB486C11F6A23"/>
  </w:style>
  <w:style w:type="paragraph" w:customStyle="1" w:styleId="AB3B621C803F4C968ADDE518601F9858">
    <w:name w:val="AB3B621C803F4C968ADDE518601F9858"/>
  </w:style>
  <w:style w:type="paragraph" w:customStyle="1" w:styleId="C0DB0DEBDAA64DC5B293345A3DDE2F58">
    <w:name w:val="C0DB0DEBDAA64DC5B293345A3DDE2F58"/>
  </w:style>
  <w:style w:type="paragraph" w:customStyle="1" w:styleId="3F7527EFD3E44334A44B4D0004E92945">
    <w:name w:val="3F7527EFD3E44334A44B4D0004E92945"/>
  </w:style>
  <w:style w:type="paragraph" w:customStyle="1" w:styleId="ED374E61BD954C348632CEF6287032D5">
    <w:name w:val="ED374E61BD954C348632CEF6287032D5"/>
  </w:style>
  <w:style w:type="paragraph" w:customStyle="1" w:styleId="069FE183525A41EEA451398D899D4158">
    <w:name w:val="069FE183525A41EEA451398D899D4158"/>
  </w:style>
  <w:style w:type="paragraph" w:customStyle="1" w:styleId="C055305C28B341FD878E0B37DD343CDC">
    <w:name w:val="C055305C28B341FD878E0B37DD343CDC"/>
  </w:style>
  <w:style w:type="paragraph" w:customStyle="1" w:styleId="6F9B3DA60564420EAE0E17463FF2CFE5">
    <w:name w:val="6F9B3DA60564420EAE0E17463FF2CFE5"/>
  </w:style>
  <w:style w:type="paragraph" w:customStyle="1" w:styleId="8B087310CD6C446B91659E2A2B7D2D52">
    <w:name w:val="8B087310CD6C446B91659E2A2B7D2D52"/>
  </w:style>
  <w:style w:type="paragraph" w:customStyle="1" w:styleId="647B1848685C4CE09C41E4A458D0473B">
    <w:name w:val="647B1848685C4CE09C41E4A458D0473B"/>
  </w:style>
  <w:style w:type="paragraph" w:customStyle="1" w:styleId="9210012880894FE8B0ECC9DD3DA63A75">
    <w:name w:val="9210012880894FE8B0ECC9DD3DA63A75"/>
  </w:style>
  <w:style w:type="paragraph" w:customStyle="1" w:styleId="BC0C07FCA9A4458F99180BA813DAD9A6">
    <w:name w:val="BC0C07FCA9A4458F99180BA813DAD9A6"/>
  </w:style>
  <w:style w:type="paragraph" w:customStyle="1" w:styleId="14F90D84AE4B49D194F9BE4CFFAC6385">
    <w:name w:val="14F90D84AE4B49D194F9BE4CFFAC6385"/>
  </w:style>
  <w:style w:type="paragraph" w:customStyle="1" w:styleId="4F22D2AD3F98497492C6882B4166843E">
    <w:name w:val="4F22D2AD3F98497492C6882B4166843E"/>
  </w:style>
  <w:style w:type="paragraph" w:customStyle="1" w:styleId="44204CD0C7A542928B14A2D1E85E78A3">
    <w:name w:val="44204CD0C7A542928B14A2D1E85E78A3"/>
  </w:style>
  <w:style w:type="paragraph" w:customStyle="1" w:styleId="51B1AC6B7D154916B717C5106CBFF6E1">
    <w:name w:val="51B1AC6B7D154916B717C5106CBFF6E1"/>
  </w:style>
  <w:style w:type="paragraph" w:customStyle="1" w:styleId="BB365CB2F5C444CC93DD4A26B57781CA">
    <w:name w:val="BB365CB2F5C444CC93DD4A26B57781CA"/>
  </w:style>
  <w:style w:type="paragraph" w:customStyle="1" w:styleId="5F7940D85ACC4892A73C3CC34D4C6733">
    <w:name w:val="5F7940D85ACC4892A73C3CC34D4C6733"/>
  </w:style>
  <w:style w:type="paragraph" w:customStyle="1" w:styleId="3222E316FC284A4DBB6F501539C6A9E9">
    <w:name w:val="3222E316FC284A4DBB6F501539C6A9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843 412-7969</CompanyPhone>
  <CompanyFax/>
  <CompanyEmail>8th.turtle@gmail.com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B7A27FE-AA5D-274F-B9DD-F718B81F3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Office\Root\Templates\1033\ApothecaryResume.dotx</Template>
  <TotalTime>126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Grant</dc:creator>
  <cp:lastModifiedBy>Andrew Grant</cp:lastModifiedBy>
  <cp:revision>9</cp:revision>
  <cp:lastPrinted>2017-11-15T18:39:00Z</cp:lastPrinted>
  <dcterms:created xsi:type="dcterms:W3CDTF">2017-11-15T16:18:00Z</dcterms:created>
  <dcterms:modified xsi:type="dcterms:W3CDTF">2019-01-02T19:00:00Z</dcterms:modified>
</cp:coreProperties>
</file>